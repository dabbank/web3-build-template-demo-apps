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900" w:rsidRDefault="00633900">
      <w:bookmarkStart w:id="0" w:name="_GoBack"/>
      <w:bookmarkEnd w:id="0"/>
    </w:p>
    <w:p w:rsidR="00633900" w:rsidRDefault="00633900"/>
    <w:p w:rsidR="003650F5" w:rsidRDefault="00633900">
      <w:hyperlink r:id="rId5" w:history="1">
        <w:r w:rsidR="003650F5" w:rsidRPr="00B62E62">
          <w:rPr>
            <w:rStyle w:val="Hyperlink"/>
          </w:rPr>
          <w:t>https://egghead.io/articles/angularjs-core-services-directive-definition-object-and-ui-router-cheat-sheets</w:t>
        </w:r>
      </w:hyperlink>
    </w:p>
    <w:p w:rsidR="003650F5" w:rsidRDefault="00633900">
      <w:hyperlink r:id="rId6" w:history="1">
        <w:r w:rsidR="003650F5" w:rsidRPr="00B62E62">
          <w:rPr>
            <w:rStyle w:val="Hyperlink"/>
          </w:rPr>
          <w:t>http://webslainte.blogspot.de/2014/01/angular-js-protractor-e2e-cheatsheet.html</w:t>
        </w:r>
      </w:hyperlink>
    </w:p>
    <w:p w:rsidR="003650F5" w:rsidRDefault="00633900">
      <w:hyperlink r:id="rId7" w:history="1">
        <w:r w:rsidR="009C4284" w:rsidRPr="00B62E62">
          <w:rPr>
            <w:rStyle w:val="Hyperlink"/>
          </w:rPr>
          <w:t>http://jasmine.github.io/2.0/introduction.html</w:t>
        </w:r>
      </w:hyperlink>
    </w:p>
    <w:p w:rsidR="005E3A20" w:rsidRDefault="005E3A20">
      <w:hyperlink r:id="rId8" w:history="1">
        <w:r w:rsidRPr="004E381D">
          <w:rPr>
            <w:rStyle w:val="Hyperlink"/>
          </w:rPr>
          <w:t>https://plugins.jetbrains.com/plugin/7233?pr=phpStorm</w:t>
        </w:r>
      </w:hyperlink>
    </w:p>
    <w:p w:rsidR="005E3A20" w:rsidRDefault="005E3A20"/>
    <w:p w:rsidR="003650F5" w:rsidRPr="009C4284" w:rsidRDefault="003650F5">
      <w:pPr>
        <w:rPr>
          <w:lang w:val="en-GB"/>
        </w:rPr>
      </w:pPr>
      <w:r w:rsidRPr="009C4284">
        <w:rPr>
          <w:lang w:val="en-GB"/>
        </w:rPr>
        <w:t>(</w:t>
      </w:r>
      <w:hyperlink r:id="rId9" w:history="1">
        <w:r w:rsidRPr="009C4284">
          <w:rPr>
            <w:rStyle w:val="Hyperlink"/>
            <w:lang w:val="en-GB"/>
          </w:rPr>
          <w:t>http://ricostacruz.com/cheatsheets/jasmine.html</w:t>
        </w:r>
      </w:hyperlink>
      <w:r w:rsidRPr="009C4284">
        <w:rPr>
          <w:lang w:val="en-GB"/>
        </w:rPr>
        <w:t xml:space="preserve"> deprecated)</w:t>
      </w:r>
    </w:p>
    <w:p w:rsidR="003650F5" w:rsidRPr="009C4284" w:rsidRDefault="003650F5">
      <w:pPr>
        <w:rPr>
          <w:lang w:val="en-GB"/>
        </w:rPr>
      </w:pPr>
    </w:p>
    <w:p w:rsidR="00F56AB6" w:rsidRDefault="00633900">
      <w:pPr>
        <w:rPr>
          <w:rStyle w:val="Hyperlink"/>
        </w:rPr>
      </w:pPr>
      <w:hyperlink r:id="rId10" w:history="1">
        <w:r w:rsidR="00E2100A" w:rsidRPr="002775EF">
          <w:rPr>
            <w:rStyle w:val="Hyperlink"/>
          </w:rPr>
          <w:t>https://typescript.codeplex.com/documentation</w:t>
        </w:r>
      </w:hyperlink>
    </w:p>
    <w:p w:rsidR="00F61CAE" w:rsidRDefault="00F61CAE">
      <w:pPr>
        <w:rPr>
          <w:rStyle w:val="Hyperlink"/>
        </w:rPr>
      </w:pPr>
    </w:p>
    <w:p w:rsidR="00F61CAE" w:rsidRPr="00F61CAE" w:rsidRDefault="00633900" w:rsidP="00F61CAE">
      <w:pPr>
        <w:rPr>
          <w:sz w:val="18"/>
          <w:lang w:val="en-GB"/>
        </w:rPr>
      </w:pPr>
      <w:proofErr w:type="spellStart"/>
      <w:proofErr w:type="gramStart"/>
      <w:r>
        <w:rPr>
          <w:lang w:val="en-GB" w:eastAsia="de-DE"/>
        </w:rPr>
        <w:t>st</w:t>
      </w:r>
      <w:proofErr w:type="spellEnd"/>
      <w:r>
        <w:rPr>
          <w:lang w:val="en-GB" w:eastAsia="de-DE"/>
        </w:rPr>
        <w:t>-protractor-cucumber</w:t>
      </w:r>
      <w:proofErr w:type="gramEnd"/>
      <w:r>
        <w:rPr>
          <w:lang w:val="en-GB" w:eastAsia="de-DE"/>
        </w:rPr>
        <w:t xml:space="preserve"> on </w:t>
      </w:r>
      <w:proofErr w:type="spellStart"/>
      <w:r>
        <w:rPr>
          <w:lang w:val="en-GB" w:eastAsia="de-DE"/>
        </w:rPr>
        <w:t>github</w:t>
      </w:r>
      <w:proofErr w:type="spellEnd"/>
    </w:p>
    <w:p w:rsidR="00E2100A" w:rsidRPr="00F61CAE" w:rsidRDefault="00E2100A">
      <w:pPr>
        <w:rPr>
          <w:lang w:val="en-GB"/>
        </w:rPr>
      </w:pPr>
    </w:p>
    <w:sectPr w:rsidR="00E2100A" w:rsidRPr="00F61C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7C4"/>
    <w:rsid w:val="003650F5"/>
    <w:rsid w:val="005E3A20"/>
    <w:rsid w:val="006107C4"/>
    <w:rsid w:val="00633900"/>
    <w:rsid w:val="00782FB5"/>
    <w:rsid w:val="00872C14"/>
    <w:rsid w:val="009C4284"/>
    <w:rsid w:val="00E2100A"/>
    <w:rsid w:val="00F56AB6"/>
    <w:rsid w:val="00F6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2100A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1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1CAE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2100A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1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1CA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7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gins.jetbrains.com/plugin/7233?pr=phpSt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smine.github.io/2.0/introduction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slainte.blogspot.de/2014/01/angular-js-protractor-e2e-cheatshee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gghead.io/articles/angularjs-core-services-directive-definition-object-and-ui-router-cheat-sheets" TargetMode="External"/><Relationship Id="rId10" Type="http://schemas.openxmlformats.org/officeDocument/2006/relationships/hyperlink" Target="https://typescript.codeplex.com/documen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icostacruz.com/cheatsheets/jasmine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DAB1F3CA.dotm</Template>
  <TotalTime>2982</TotalTime>
  <Pages>1</Pages>
  <Words>124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DAB bank AG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Amend, David</dc:creator>
  <cp:keywords/>
  <dc:description/>
  <cp:lastModifiedBy>Amend, David</cp:lastModifiedBy>
  <cp:revision>9</cp:revision>
  <dcterms:created xsi:type="dcterms:W3CDTF">2014-10-02T11:10:00Z</dcterms:created>
  <dcterms:modified xsi:type="dcterms:W3CDTF">2014-10-17T14:05:00Z</dcterms:modified>
</cp:coreProperties>
</file>